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577A" w14:textId="77777777" w:rsidR="005967BD" w:rsidRDefault="0093786D" w:rsidP="001C14DE">
      <w:pPr>
        <w:pStyle w:val="Ttulo"/>
        <w:spacing w:after="0"/>
        <w:rPr>
          <w:sz w:val="64"/>
          <w:szCs w:val="64"/>
        </w:rPr>
      </w:pPr>
      <w:r w:rsidRPr="0093786D">
        <w:rPr>
          <w:sz w:val="64"/>
          <w:szCs w:val="64"/>
        </w:rPr>
        <w:t>A</w:t>
      </w:r>
      <w:r w:rsidRPr="0093786D">
        <w:rPr>
          <w:caps w:val="0"/>
          <w:sz w:val="64"/>
          <w:szCs w:val="64"/>
        </w:rPr>
        <w:t>ctividad</w:t>
      </w:r>
      <w:r w:rsidRPr="0093786D">
        <w:rPr>
          <w:sz w:val="64"/>
          <w:szCs w:val="64"/>
        </w:rPr>
        <w:t xml:space="preserve"> </w:t>
      </w:r>
    </w:p>
    <w:p w14:paraId="6A0AA269" w14:textId="77777777" w:rsidR="00B3011F" w:rsidRDefault="00B3011F" w:rsidP="00B3011F"/>
    <w:p w14:paraId="3505793D" w14:textId="4113272C" w:rsidR="001D3C50" w:rsidRPr="00EE16EF" w:rsidRDefault="00B3011F" w:rsidP="00EE16EF">
      <w:pPr>
        <w:pStyle w:val="TtuloEjercicio"/>
        <w:rPr>
          <w:color w:val="8EAADB" w:themeColor="accent1" w:themeTint="99"/>
        </w:rPr>
      </w:pPr>
      <w:r w:rsidRPr="00EE16EF">
        <w:rPr>
          <w:color w:val="8EAADB" w:themeColor="accent1" w:themeTint="99"/>
        </w:rPr>
        <w:t>Ejercicio 1</w:t>
      </w:r>
    </w:p>
    <w:p w14:paraId="16D29B07" w14:textId="54C713CD" w:rsidR="00EE16EF" w:rsidRDefault="00EE16EF" w:rsidP="00EE16EF">
      <w:pPr>
        <w:pStyle w:val="Enunciado"/>
      </w:pPr>
      <w:r>
        <w:t>Escoge un proyecto Java Swing y genera el .</w:t>
      </w:r>
      <w:proofErr w:type="spellStart"/>
      <w:r>
        <w:t>jar</w:t>
      </w:r>
      <w:proofErr w:type="spellEnd"/>
      <w:r>
        <w:t>. Adjunte el .</w:t>
      </w:r>
      <w:proofErr w:type="spellStart"/>
      <w:r>
        <w:t>jar</w:t>
      </w:r>
      <w:proofErr w:type="spellEnd"/>
      <w:r>
        <w:t xml:space="preserve"> y captura de pantalla donde se</w:t>
      </w:r>
      <w:r>
        <w:t xml:space="preserve"> </w:t>
      </w:r>
      <w:r>
        <w:t>observe la ejecución.</w:t>
      </w:r>
    </w:p>
    <w:p w14:paraId="0FFFFDF9" w14:textId="6850BDFF" w:rsidR="000E2A2C" w:rsidRDefault="000E2A2C" w:rsidP="000E2A2C">
      <w:pPr>
        <w:pStyle w:val="Respue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E2826" wp14:editId="445E2062">
            <wp:simplePos x="0" y="0"/>
            <wp:positionH relativeFrom="column">
              <wp:posOffset>-61401</wp:posOffset>
            </wp:positionH>
            <wp:positionV relativeFrom="paragraph">
              <wp:posOffset>562775</wp:posOffset>
            </wp:positionV>
            <wp:extent cx="5400040" cy="29159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6EF">
        <w:t>Vamos a generar el .</w:t>
      </w:r>
      <w:proofErr w:type="spellStart"/>
      <w:r w:rsidR="00EE16EF">
        <w:t>jar</w:t>
      </w:r>
      <w:proofErr w:type="spellEnd"/>
      <w:r w:rsidR="00EE16EF">
        <w:t xml:space="preserve"> de un proyecto en Java con </w:t>
      </w:r>
      <w:proofErr w:type="spellStart"/>
      <w:r w:rsidR="00EE16EF">
        <w:t>Maven</w:t>
      </w:r>
      <w:proofErr w:type="spellEnd"/>
      <w:r w:rsidR="00EE16EF">
        <w:t xml:space="preserve">, por lo que tendremos que modificar el pom.xml del proyecto </w:t>
      </w:r>
      <w:r w:rsidR="00361A89">
        <w:t>añadiendo las siguientes líneas.</w:t>
      </w:r>
    </w:p>
    <w:p w14:paraId="1A1E2AC9" w14:textId="698C113B" w:rsidR="000E2A2C" w:rsidRDefault="000E2A2C" w:rsidP="000E2A2C">
      <w:pPr>
        <w:pStyle w:val="Respuesta"/>
        <w:numPr>
          <w:ilvl w:val="0"/>
          <w:numId w:val="0"/>
        </w:numPr>
      </w:pPr>
    </w:p>
    <w:p w14:paraId="62126FAB" w14:textId="4425B31A" w:rsidR="00150E4B" w:rsidRDefault="000E2A2C" w:rsidP="00C2711C">
      <w:pPr>
        <w:pStyle w:val="Respuesta"/>
        <w:numPr>
          <w:ilvl w:val="0"/>
          <w:numId w:val="0"/>
        </w:numPr>
        <w:ind w:left="1068"/>
      </w:pPr>
      <w:r>
        <w:t xml:space="preserve">Ahora pulsamos sobre el icono de </w:t>
      </w:r>
      <w:r w:rsidRPr="00C2711C">
        <w:rPr>
          <w:b/>
          <w:bCs/>
          <w:i/>
          <w:iCs/>
        </w:rPr>
        <w:t>“</w:t>
      </w:r>
      <w:proofErr w:type="spellStart"/>
      <w:r w:rsidRPr="00C2711C">
        <w:rPr>
          <w:b/>
          <w:bCs/>
          <w:i/>
          <w:iCs/>
        </w:rPr>
        <w:t>Clean</w:t>
      </w:r>
      <w:proofErr w:type="spellEnd"/>
      <w:r w:rsidRPr="00C2711C">
        <w:rPr>
          <w:b/>
          <w:bCs/>
          <w:i/>
          <w:iCs/>
        </w:rPr>
        <w:t xml:space="preserve"> and </w:t>
      </w:r>
      <w:proofErr w:type="spellStart"/>
      <w:r w:rsidRPr="00C2711C">
        <w:rPr>
          <w:b/>
          <w:bCs/>
          <w:i/>
          <w:iCs/>
        </w:rPr>
        <w:t>Build</w:t>
      </w:r>
      <w:proofErr w:type="spellEnd"/>
      <w:r w:rsidRPr="00C2711C">
        <w:rPr>
          <w:b/>
          <w:bCs/>
          <w:i/>
          <w:iCs/>
        </w:rPr>
        <w:t xml:space="preserve"> Project”</w:t>
      </w:r>
      <w:r w:rsidR="002E44FE">
        <w:t xml:space="preserve"> </w:t>
      </w:r>
      <w:r w:rsidR="00150E4B">
        <w:rPr>
          <w:noProof/>
        </w:rPr>
        <w:drawing>
          <wp:inline distT="0" distB="0" distL="0" distR="0" wp14:anchorId="3E174E7F" wp14:editId="4EA17DF4">
            <wp:extent cx="228600" cy="19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4B">
        <w:t xml:space="preserve"> </w:t>
      </w:r>
      <w:r w:rsidR="002E44FE">
        <w:t>para que se genere el archivo .</w:t>
      </w:r>
      <w:proofErr w:type="spellStart"/>
      <w:r w:rsidR="002E44FE">
        <w:t>jar</w:t>
      </w:r>
      <w:proofErr w:type="spellEnd"/>
      <w:r w:rsidR="00150E4B">
        <w:t>.</w:t>
      </w:r>
    </w:p>
    <w:p w14:paraId="2AD8A455" w14:textId="7554CD79" w:rsidR="00150E4B" w:rsidRDefault="00150E4B" w:rsidP="00150E4B">
      <w:pPr>
        <w:pStyle w:val="Respuest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B24052E" wp14:editId="4CE23096">
            <wp:extent cx="5400040" cy="2557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A3C6" w14:textId="4D0DD532" w:rsidR="00150E4B" w:rsidRDefault="00150E4B" w:rsidP="00150E4B">
      <w:pPr>
        <w:pStyle w:val="TtuloEjercicio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>Ejercicio 2</w:t>
      </w:r>
    </w:p>
    <w:p w14:paraId="26B8AA9E" w14:textId="05D4A324" w:rsidR="00150E4B" w:rsidRDefault="00150E4B" w:rsidP="00150E4B">
      <w:pPr>
        <w:pStyle w:val="Enunciado"/>
      </w:pPr>
      <w:r>
        <w:t>Inicie SO Ubuntu y empaquete en un .</w:t>
      </w:r>
      <w:proofErr w:type="spellStart"/>
      <w:r>
        <w:t>deb</w:t>
      </w:r>
      <w:proofErr w:type="spellEnd"/>
      <w:r>
        <w:t xml:space="preserve"> tu proyecto Java Swing.</w:t>
      </w:r>
      <w:r w:rsidR="00DD73B1">
        <w:t xml:space="preserve"> </w:t>
      </w:r>
      <w:r>
        <w:t>Realiza algunas capturas de pantalla del proceso.</w:t>
      </w:r>
    </w:p>
    <w:p w14:paraId="08748A94" w14:textId="395A3328" w:rsidR="00C2711C" w:rsidRDefault="00DD73B1" w:rsidP="00C2711C">
      <w:pPr>
        <w:pStyle w:val="Respuesta"/>
      </w:pPr>
      <w:r>
        <w:t xml:space="preserve">Primero creamos la estructura de carpetas </w:t>
      </w:r>
      <w:r w:rsidR="00C2711C">
        <w:t>junto a todos los archivos necesarios.</w:t>
      </w:r>
    </w:p>
    <w:p w14:paraId="6ADDBF86" w14:textId="60DE58C4" w:rsidR="00DD73B1" w:rsidRDefault="00DD73B1" w:rsidP="00DD73B1">
      <w:pPr>
        <w:pStyle w:val="Respuesta"/>
        <w:numPr>
          <w:ilvl w:val="0"/>
          <w:numId w:val="0"/>
        </w:numPr>
        <w:ind w:left="1068"/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64"/>
          <w:szCs w:val="6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C499D" wp14:editId="165EE272">
            <wp:simplePos x="0" y="0"/>
            <wp:positionH relativeFrom="column">
              <wp:posOffset>676910</wp:posOffset>
            </wp:positionH>
            <wp:positionV relativeFrom="paragraph">
              <wp:posOffset>23689</wp:posOffset>
            </wp:positionV>
            <wp:extent cx="3644900" cy="25654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02F51" w14:textId="1B2427A5" w:rsidR="00C2711C" w:rsidRPr="00C2711C" w:rsidRDefault="00C2711C" w:rsidP="00C2711C"/>
    <w:p w14:paraId="5511AA06" w14:textId="21B49427" w:rsidR="00C2711C" w:rsidRPr="00C2711C" w:rsidRDefault="00C2711C" w:rsidP="00C2711C"/>
    <w:p w14:paraId="27A46C31" w14:textId="69D76D56" w:rsidR="00C2711C" w:rsidRPr="00C2711C" w:rsidRDefault="00C2711C" w:rsidP="00C2711C"/>
    <w:p w14:paraId="088A7EC5" w14:textId="442E0F14" w:rsidR="00C2711C" w:rsidRPr="00C2711C" w:rsidRDefault="00C2711C" w:rsidP="00C2711C"/>
    <w:p w14:paraId="36053EFE" w14:textId="024E701E" w:rsidR="00C2711C" w:rsidRPr="00C2711C" w:rsidRDefault="00C2711C" w:rsidP="00C2711C"/>
    <w:p w14:paraId="162FDA36" w14:textId="44D2FCA5" w:rsidR="00C2711C" w:rsidRPr="00C2711C" w:rsidRDefault="00C2711C" w:rsidP="00C2711C"/>
    <w:p w14:paraId="6976086F" w14:textId="1A36230F" w:rsidR="00C2711C" w:rsidRDefault="00C2711C" w:rsidP="00C2711C">
      <w:pPr>
        <w:pStyle w:val="Respuesta"/>
        <w:numPr>
          <w:ilvl w:val="0"/>
          <w:numId w:val="0"/>
        </w:numPr>
        <w:ind w:left="1068"/>
      </w:pPr>
      <w:r>
        <w:t xml:space="preserve">Ahora procedemos a rellenar el contenido de los archivos. Empezamos dentro de la carpeta </w:t>
      </w:r>
      <w:r w:rsidRPr="00C2711C">
        <w:rPr>
          <w:b/>
          <w:bCs/>
          <w:i/>
          <w:iCs/>
        </w:rPr>
        <w:t>DEBIAN</w:t>
      </w:r>
      <w:r>
        <w:t xml:space="preserve"> abriendo </w:t>
      </w:r>
      <w:r w:rsidRPr="00C2711C">
        <w:rPr>
          <w:b/>
          <w:bCs/>
          <w:i/>
          <w:iCs/>
        </w:rPr>
        <w:t>control</w:t>
      </w:r>
      <w:r>
        <w:rPr>
          <w:i/>
          <w:iCs/>
        </w:rPr>
        <w:t xml:space="preserve"> </w:t>
      </w:r>
      <w:r>
        <w:t>y escribimos lo siguiente.</w:t>
      </w:r>
    </w:p>
    <w:p w14:paraId="29EBC174" w14:textId="623E850D" w:rsidR="00C2711C" w:rsidRDefault="00C2711C" w:rsidP="00C2711C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36D6621D" wp14:editId="193DAA33">
            <wp:extent cx="5400040" cy="21062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2E59" w14:textId="2A95D204" w:rsidR="000C7706" w:rsidRDefault="000C7706" w:rsidP="00C2711C">
      <w:pPr>
        <w:pStyle w:val="Respuesta"/>
        <w:numPr>
          <w:ilvl w:val="0"/>
          <w:numId w:val="0"/>
        </w:numPr>
        <w:ind w:left="1068"/>
      </w:pPr>
    </w:p>
    <w:p w14:paraId="50A6BA72" w14:textId="5D9642BA" w:rsidR="000C7706" w:rsidRDefault="000C7706" w:rsidP="00C2711C">
      <w:pPr>
        <w:pStyle w:val="Respuesta"/>
        <w:numPr>
          <w:ilvl w:val="0"/>
          <w:numId w:val="0"/>
        </w:numPr>
        <w:ind w:left="1068"/>
      </w:pPr>
      <w:r>
        <w:t>Movemos el .</w:t>
      </w:r>
      <w:proofErr w:type="spellStart"/>
      <w:r>
        <w:t>jar</w:t>
      </w:r>
      <w:proofErr w:type="spellEnd"/>
      <w:r>
        <w:t xml:space="preserve"> generado de nuestro proyecto y lo metemos en </w:t>
      </w:r>
      <w:proofErr w:type="spellStart"/>
      <w:r w:rsidRPr="000C7706">
        <w:rPr>
          <w:b/>
          <w:bCs/>
          <w:i/>
          <w:iCs/>
        </w:rPr>
        <w:t>usr</w:t>
      </w:r>
      <w:proofErr w:type="spellEnd"/>
      <w:r w:rsidRPr="000C7706">
        <w:rPr>
          <w:b/>
          <w:bCs/>
          <w:i/>
          <w:iCs/>
        </w:rPr>
        <w:t>/</w:t>
      </w:r>
      <w:proofErr w:type="spellStart"/>
      <w:r w:rsidRPr="000C7706">
        <w:rPr>
          <w:b/>
          <w:bCs/>
          <w:i/>
          <w:iCs/>
        </w:rPr>
        <w:t>lib</w:t>
      </w:r>
      <w:proofErr w:type="spellEnd"/>
      <w:r w:rsidRPr="000C7706">
        <w:rPr>
          <w:b/>
          <w:bCs/>
          <w:i/>
          <w:iCs/>
        </w:rPr>
        <w:t>/actividad1</w:t>
      </w:r>
      <w:r>
        <w:t>.</w:t>
      </w:r>
    </w:p>
    <w:p w14:paraId="688AAEE9" w14:textId="7CE12FFD" w:rsidR="000C7706" w:rsidRDefault="000C7706" w:rsidP="00C2711C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23EB7AD4" wp14:editId="51A688F6">
            <wp:extent cx="3768919" cy="1810566"/>
            <wp:effectExtent l="0" t="0" r="317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01"/>
                    <a:stretch/>
                  </pic:blipFill>
                  <pic:spPr bwMode="auto">
                    <a:xfrm>
                      <a:off x="0" y="0"/>
                      <a:ext cx="3777001" cy="1814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AE8F4" w14:textId="4C6E95F6" w:rsidR="000C7706" w:rsidRDefault="000C7706" w:rsidP="00C2711C">
      <w:pPr>
        <w:pStyle w:val="Respuesta"/>
        <w:numPr>
          <w:ilvl w:val="0"/>
          <w:numId w:val="0"/>
        </w:numPr>
        <w:ind w:left="1068"/>
      </w:pPr>
      <w:r>
        <w:lastRenderedPageBreak/>
        <w:t xml:space="preserve">Modificamos </w:t>
      </w:r>
      <w:r w:rsidRPr="000C7706">
        <w:rPr>
          <w:b/>
          <w:bCs/>
          <w:i/>
          <w:iCs/>
        </w:rPr>
        <w:t>actividad1.sh</w:t>
      </w:r>
      <w:r>
        <w:t xml:space="preserve">, ubicado en </w:t>
      </w:r>
      <w:proofErr w:type="spellStart"/>
      <w:r w:rsidRPr="000C7706">
        <w:rPr>
          <w:b/>
          <w:bCs/>
          <w:i/>
          <w:iCs/>
        </w:rPr>
        <w:t>usr</w:t>
      </w:r>
      <w:proofErr w:type="spellEnd"/>
      <w:r w:rsidRPr="000C7706">
        <w:rPr>
          <w:b/>
          <w:bCs/>
          <w:i/>
          <w:iCs/>
        </w:rPr>
        <w:t>/</w:t>
      </w:r>
      <w:proofErr w:type="spellStart"/>
      <w:r w:rsidRPr="000C7706">
        <w:rPr>
          <w:b/>
          <w:bCs/>
          <w:i/>
          <w:iCs/>
        </w:rPr>
        <w:t>bin</w:t>
      </w:r>
      <w:proofErr w:type="spellEnd"/>
      <w:r>
        <w:t>.</w:t>
      </w:r>
    </w:p>
    <w:p w14:paraId="497BD85B" w14:textId="484D3E9E" w:rsidR="000C7706" w:rsidRDefault="000C7706" w:rsidP="00C2711C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519C8FE2" wp14:editId="41B96F59">
            <wp:extent cx="5400040" cy="10972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11"/>
                    <a:stretch/>
                  </pic:blipFill>
                  <pic:spPr bwMode="auto">
                    <a:xfrm>
                      <a:off x="0" y="0"/>
                      <a:ext cx="540004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80272" w14:textId="6F32C174" w:rsidR="00792ECA" w:rsidRDefault="00792ECA" w:rsidP="00C2711C">
      <w:pPr>
        <w:pStyle w:val="Respuesta"/>
        <w:numPr>
          <w:ilvl w:val="0"/>
          <w:numId w:val="0"/>
        </w:numPr>
        <w:ind w:left="1068"/>
      </w:pPr>
    </w:p>
    <w:p w14:paraId="09346A84" w14:textId="52D09961" w:rsidR="00792ECA" w:rsidRDefault="00792ECA" w:rsidP="00C2711C">
      <w:pPr>
        <w:pStyle w:val="Respuesta"/>
        <w:numPr>
          <w:ilvl w:val="0"/>
          <w:numId w:val="0"/>
        </w:numPr>
        <w:ind w:left="1068"/>
      </w:pPr>
      <w:r>
        <w:t>Le damos al .</w:t>
      </w:r>
      <w:proofErr w:type="spellStart"/>
      <w:r>
        <w:t>sh</w:t>
      </w:r>
      <w:proofErr w:type="spellEnd"/>
      <w:r>
        <w:t xml:space="preserve"> permisos de ejecución.</w:t>
      </w:r>
    </w:p>
    <w:p w14:paraId="2798F768" w14:textId="3E796250" w:rsidR="00792ECA" w:rsidRDefault="00792ECA" w:rsidP="00C2711C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022AD53D" wp14:editId="0C15E185">
            <wp:extent cx="3657600" cy="6758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85"/>
                    <a:stretch/>
                  </pic:blipFill>
                  <pic:spPr bwMode="auto">
                    <a:xfrm>
                      <a:off x="0" y="0"/>
                      <a:ext cx="3657600" cy="67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D7D57" w14:textId="1918F36A" w:rsidR="00792ECA" w:rsidRDefault="00792ECA" w:rsidP="00C2711C">
      <w:pPr>
        <w:pStyle w:val="Respuesta"/>
        <w:numPr>
          <w:ilvl w:val="0"/>
          <w:numId w:val="0"/>
        </w:numPr>
        <w:ind w:left="1068"/>
      </w:pPr>
    </w:p>
    <w:p w14:paraId="6D3EEB5E" w14:textId="0FA76BC1" w:rsidR="00792ECA" w:rsidRDefault="00792ECA" w:rsidP="00C2711C">
      <w:pPr>
        <w:pStyle w:val="Respuesta"/>
        <w:numPr>
          <w:ilvl w:val="0"/>
          <w:numId w:val="0"/>
        </w:numPr>
        <w:ind w:left="1068"/>
      </w:pPr>
      <w:r>
        <w:t xml:space="preserve">Justo después, nos vamos al fichero </w:t>
      </w:r>
      <w:r w:rsidRPr="00661214">
        <w:rPr>
          <w:b/>
          <w:bCs/>
          <w:i/>
          <w:iCs/>
        </w:rPr>
        <w:t>actividad1.txt</w:t>
      </w:r>
      <w:r>
        <w:t xml:space="preserve"> en </w:t>
      </w:r>
      <w:proofErr w:type="spellStart"/>
      <w:r w:rsidR="00661214" w:rsidRPr="00661214">
        <w:rPr>
          <w:b/>
          <w:bCs/>
          <w:i/>
          <w:iCs/>
        </w:rPr>
        <w:t>usr</w:t>
      </w:r>
      <w:proofErr w:type="spellEnd"/>
      <w:r w:rsidR="00661214" w:rsidRPr="00661214">
        <w:rPr>
          <w:b/>
          <w:bCs/>
          <w:i/>
          <w:iCs/>
        </w:rPr>
        <w:t>/share/</w:t>
      </w:r>
      <w:proofErr w:type="spellStart"/>
      <w:r w:rsidR="00661214" w:rsidRPr="00661214">
        <w:rPr>
          <w:b/>
          <w:bCs/>
          <w:i/>
          <w:iCs/>
        </w:rPr>
        <w:t>applications</w:t>
      </w:r>
      <w:proofErr w:type="spellEnd"/>
      <w:r w:rsidR="00661214">
        <w:t>.</w:t>
      </w:r>
    </w:p>
    <w:p w14:paraId="24DD7B5E" w14:textId="38498788" w:rsidR="00661214" w:rsidRDefault="00661214" w:rsidP="00C2711C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5FD5CDD2" wp14:editId="4A38ABB9">
            <wp:extent cx="5400040" cy="134377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89"/>
                    <a:stretch/>
                  </pic:blipFill>
                  <pic:spPr bwMode="auto">
                    <a:xfrm>
                      <a:off x="0" y="0"/>
                      <a:ext cx="5400040" cy="134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132FC" w14:textId="38B03531" w:rsidR="00661214" w:rsidRDefault="00661214" w:rsidP="00C2711C">
      <w:pPr>
        <w:pStyle w:val="Respuesta"/>
        <w:numPr>
          <w:ilvl w:val="0"/>
          <w:numId w:val="0"/>
        </w:numPr>
        <w:ind w:left="1068"/>
      </w:pPr>
    </w:p>
    <w:p w14:paraId="5AF56693" w14:textId="16C6C15D" w:rsidR="00661214" w:rsidRDefault="00661214" w:rsidP="00C2711C">
      <w:pPr>
        <w:pStyle w:val="Respuesta"/>
        <w:numPr>
          <w:ilvl w:val="0"/>
          <w:numId w:val="0"/>
        </w:numPr>
        <w:ind w:left="1068"/>
      </w:pPr>
      <w:r>
        <w:t xml:space="preserve">Por último, abrimos la consola donde esté ubicada la carpeta y ejecutamos el siguiente comando </w:t>
      </w:r>
      <w:proofErr w:type="spellStart"/>
      <w:r w:rsidRPr="00661214">
        <w:rPr>
          <w:b/>
          <w:bCs/>
          <w:i/>
          <w:iCs/>
        </w:rPr>
        <w:t>dpkg</w:t>
      </w:r>
      <w:proofErr w:type="spellEnd"/>
      <w:r w:rsidRPr="00661214">
        <w:rPr>
          <w:b/>
          <w:bCs/>
          <w:i/>
          <w:iCs/>
        </w:rPr>
        <w:t xml:space="preserve"> –</w:t>
      </w:r>
      <w:proofErr w:type="spellStart"/>
      <w:r w:rsidRPr="00661214">
        <w:rPr>
          <w:b/>
          <w:bCs/>
          <w:i/>
          <w:iCs/>
        </w:rPr>
        <w:t>build</w:t>
      </w:r>
      <w:proofErr w:type="spellEnd"/>
      <w:r w:rsidRPr="00661214">
        <w:rPr>
          <w:b/>
          <w:bCs/>
          <w:i/>
          <w:iCs/>
        </w:rPr>
        <w:t xml:space="preserve"> actividad1</w:t>
      </w:r>
      <w:r>
        <w:t>.</w:t>
      </w:r>
    </w:p>
    <w:p w14:paraId="77B28A70" w14:textId="61F4DAC9" w:rsidR="00661214" w:rsidRDefault="00661214" w:rsidP="00C2711C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0B8CA976" wp14:editId="3F8A0DBD">
            <wp:extent cx="3632200" cy="104162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8"/>
                    <a:stretch/>
                  </pic:blipFill>
                  <pic:spPr bwMode="auto">
                    <a:xfrm>
                      <a:off x="0" y="0"/>
                      <a:ext cx="3632200" cy="10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A2E3C" w14:textId="1815ABEA" w:rsidR="00661214" w:rsidRDefault="00661214" w:rsidP="00C2711C">
      <w:pPr>
        <w:pStyle w:val="Respuesta"/>
        <w:numPr>
          <w:ilvl w:val="0"/>
          <w:numId w:val="0"/>
        </w:numPr>
        <w:ind w:left="1068"/>
      </w:pPr>
    </w:p>
    <w:p w14:paraId="1270F578" w14:textId="322A789A" w:rsidR="00661214" w:rsidRDefault="00661214" w:rsidP="00C2711C">
      <w:pPr>
        <w:pStyle w:val="Respuesta"/>
        <w:numPr>
          <w:ilvl w:val="0"/>
          <w:numId w:val="0"/>
        </w:numPr>
        <w:ind w:left="1068"/>
      </w:pPr>
      <w:r>
        <w:t xml:space="preserve">Ya tenemos nuestro archivo </w:t>
      </w:r>
      <w:r w:rsidRPr="00661214">
        <w:rPr>
          <w:b/>
          <w:bCs/>
          <w:i/>
          <w:iCs/>
        </w:rPr>
        <w:t>actividad1.deb</w:t>
      </w:r>
      <w:r>
        <w:t>.</w:t>
      </w:r>
    </w:p>
    <w:p w14:paraId="3063E7A5" w14:textId="4D51D034" w:rsidR="00661214" w:rsidRDefault="00661214" w:rsidP="00C2711C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48F376E2" wp14:editId="50E667D7">
            <wp:extent cx="3418840" cy="2115047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74"/>
                    <a:stretch/>
                  </pic:blipFill>
                  <pic:spPr bwMode="auto">
                    <a:xfrm>
                      <a:off x="0" y="0"/>
                      <a:ext cx="3424989" cy="211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D4AFB" w14:textId="50163283" w:rsidR="009317EE" w:rsidRDefault="009317EE" w:rsidP="009317EE">
      <w:pPr>
        <w:pStyle w:val="TtuloEjercicio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>Ejercicio 3</w:t>
      </w:r>
    </w:p>
    <w:p w14:paraId="7E9C9C22" w14:textId="776BCBCC" w:rsidR="009317EE" w:rsidRDefault="009317EE" w:rsidP="009317EE">
      <w:pPr>
        <w:pStyle w:val="Enunciado"/>
      </w:pPr>
      <w:r>
        <w:t>Seleccione un proyecto anterior XAML, y genere un ejecutable. Compruebe que es portable</w:t>
      </w:r>
      <w:r>
        <w:t xml:space="preserve"> </w:t>
      </w:r>
      <w:r>
        <w:t>pasándolo a un compañero para su ejecución.</w:t>
      </w:r>
    </w:p>
    <w:p w14:paraId="7D76465E" w14:textId="4635FCCC" w:rsidR="00767C62" w:rsidRDefault="00767C62" w:rsidP="00767C62">
      <w:pPr>
        <w:pStyle w:val="Respuesta"/>
      </w:pPr>
      <w:r>
        <w:t xml:space="preserve">Nos vamos a </w:t>
      </w:r>
      <w:r w:rsidRPr="00767C62">
        <w:rPr>
          <w:b/>
          <w:bCs/>
          <w:i/>
          <w:iCs/>
        </w:rPr>
        <w:t>Compilar</w:t>
      </w:r>
      <w:r>
        <w:t xml:space="preserve"> &gt; </w:t>
      </w:r>
      <w:r w:rsidRPr="00767C62">
        <w:rPr>
          <w:b/>
          <w:bCs/>
          <w:i/>
          <w:iCs/>
        </w:rPr>
        <w:t>Publicar selección</w:t>
      </w:r>
      <w:r>
        <w:t>.</w:t>
      </w:r>
    </w:p>
    <w:p w14:paraId="484DE193" w14:textId="39948929" w:rsidR="00767C62" w:rsidRDefault="00767C62" w:rsidP="009317EE">
      <w:pPr>
        <w:pStyle w:val="Enunciado"/>
      </w:pPr>
      <w:r>
        <w:rPr>
          <w:noProof/>
        </w:rPr>
        <w:drawing>
          <wp:inline distT="0" distB="0" distL="0" distR="0" wp14:anchorId="6D355B21" wp14:editId="33E51BE4">
            <wp:extent cx="5400040" cy="29159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C3BD" w14:textId="3FB56FA7" w:rsidR="00767C62" w:rsidRPr="00767C62" w:rsidRDefault="00767C62" w:rsidP="00767C62">
      <w:pPr>
        <w:pStyle w:val="Respuesta"/>
        <w:numPr>
          <w:ilvl w:val="0"/>
          <w:numId w:val="0"/>
        </w:numPr>
        <w:ind w:left="1068"/>
      </w:pPr>
      <w:r>
        <w:t xml:space="preserve">Seleccionamos el apartado </w:t>
      </w:r>
      <w:r w:rsidRPr="00767C62">
        <w:rPr>
          <w:b/>
          <w:bCs/>
          <w:i/>
          <w:iCs/>
        </w:rPr>
        <w:t>Carpeta</w:t>
      </w:r>
      <w:r>
        <w:t>.</w:t>
      </w:r>
    </w:p>
    <w:p w14:paraId="6A53A1F1" w14:textId="2E893E73" w:rsidR="00767C62" w:rsidRDefault="00767C62" w:rsidP="00767C62">
      <w:pPr>
        <w:pStyle w:val="Enunciado"/>
      </w:pPr>
      <w:r>
        <w:rPr>
          <w:noProof/>
        </w:rPr>
        <w:drawing>
          <wp:inline distT="0" distB="0" distL="0" distR="0" wp14:anchorId="3178C9EB" wp14:editId="0022293C">
            <wp:extent cx="5400040" cy="37877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8104" w14:textId="6985071D" w:rsidR="00767C62" w:rsidRDefault="00767C62" w:rsidP="00767C62">
      <w:pPr>
        <w:pStyle w:val="Enunciado"/>
      </w:pPr>
      <w:r>
        <w:rPr>
          <w:noProof/>
        </w:rPr>
        <w:lastRenderedPageBreak/>
        <w:drawing>
          <wp:inline distT="0" distB="0" distL="0" distR="0" wp14:anchorId="1E94C0DD" wp14:editId="0E1C2A07">
            <wp:extent cx="5400040" cy="3787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C2B2" w14:textId="54E87399" w:rsidR="00767C62" w:rsidRDefault="00767C62" w:rsidP="00767C62">
      <w:pPr>
        <w:pStyle w:val="Enunciado"/>
      </w:pPr>
      <w:r>
        <w:rPr>
          <w:noProof/>
        </w:rPr>
        <w:drawing>
          <wp:inline distT="0" distB="0" distL="0" distR="0" wp14:anchorId="6A9C9971" wp14:editId="54E79FC0">
            <wp:extent cx="5400040" cy="37877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8F2B" w14:textId="55EB2885" w:rsidR="00767C62" w:rsidRDefault="00767C62" w:rsidP="00767C62">
      <w:pPr>
        <w:pStyle w:val="Respuesta"/>
        <w:numPr>
          <w:ilvl w:val="0"/>
          <w:numId w:val="0"/>
        </w:numPr>
        <w:ind w:left="1068"/>
      </w:pPr>
      <w:r>
        <w:t xml:space="preserve">Pulsamos en </w:t>
      </w:r>
      <w:r w:rsidRPr="00767C62">
        <w:rPr>
          <w:b/>
          <w:bCs/>
          <w:i/>
          <w:iCs/>
        </w:rPr>
        <w:t>Finalizar</w:t>
      </w:r>
      <w:r>
        <w:t xml:space="preserve"> y </w:t>
      </w:r>
      <w:r w:rsidRPr="00767C62">
        <w:rPr>
          <w:b/>
          <w:bCs/>
          <w:i/>
          <w:iCs/>
        </w:rPr>
        <w:t>Publicar</w:t>
      </w:r>
      <w:r>
        <w:t xml:space="preserve"> para acabar el proceso.</w:t>
      </w:r>
    </w:p>
    <w:p w14:paraId="2E45A2C2" w14:textId="4467C55B" w:rsidR="00DE6253" w:rsidRDefault="00DE6253" w:rsidP="00DE6253">
      <w:pPr>
        <w:pStyle w:val="Respuesta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086158C" wp14:editId="77EA466F">
            <wp:extent cx="5400040" cy="29159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0A3A" w14:textId="32E8F864" w:rsidR="00DE6253" w:rsidRDefault="00DE6253" w:rsidP="00DE6253">
      <w:pPr>
        <w:pStyle w:val="Respuesta"/>
        <w:numPr>
          <w:ilvl w:val="0"/>
          <w:numId w:val="0"/>
        </w:numPr>
      </w:pPr>
    </w:p>
    <w:p w14:paraId="2E8DEC85" w14:textId="7AA91168" w:rsidR="00DE6253" w:rsidRDefault="00DE6253" w:rsidP="00DE6253">
      <w:pPr>
        <w:pStyle w:val="Respuesta"/>
        <w:numPr>
          <w:ilvl w:val="0"/>
          <w:numId w:val="0"/>
        </w:numPr>
        <w:ind w:left="1068"/>
      </w:pPr>
      <w:r>
        <w:t>Abrimos la ubicación del archivo para ejecutarlo.</w:t>
      </w:r>
    </w:p>
    <w:p w14:paraId="430DCA40" w14:textId="09C59DA6" w:rsidR="00DE6253" w:rsidRDefault="00DE6253" w:rsidP="00DE6253">
      <w:pPr>
        <w:pStyle w:val="Respuest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1C45A87" wp14:editId="3DCD586A">
            <wp:extent cx="5400040" cy="291592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9330" w14:textId="55DA4583" w:rsidR="00DE6253" w:rsidRDefault="00DE6253" w:rsidP="00DE6253">
      <w:pPr>
        <w:pStyle w:val="Respuest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1D27D76" wp14:editId="4694339C">
            <wp:extent cx="5400040" cy="2115047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01"/>
                    <a:stretch/>
                  </pic:blipFill>
                  <pic:spPr bwMode="auto">
                    <a:xfrm>
                      <a:off x="0" y="0"/>
                      <a:ext cx="5400040" cy="211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991D3" w14:textId="1853785A" w:rsidR="00BE5F5E" w:rsidRDefault="00BE5F5E" w:rsidP="00DE6253">
      <w:pPr>
        <w:pStyle w:val="Respuesta"/>
        <w:numPr>
          <w:ilvl w:val="0"/>
          <w:numId w:val="0"/>
        </w:numPr>
      </w:pPr>
    </w:p>
    <w:p w14:paraId="553CC912" w14:textId="018652DB" w:rsidR="00BE5F5E" w:rsidRDefault="00BE5F5E" w:rsidP="00BE5F5E">
      <w:pPr>
        <w:pStyle w:val="TtuloEjercicio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>Ejercicio 4</w:t>
      </w:r>
    </w:p>
    <w:p w14:paraId="19253E07" w14:textId="75031EB4" w:rsidR="00BE5F5E" w:rsidRDefault="00BE5F5E" w:rsidP="00BE5F5E">
      <w:pPr>
        <w:pStyle w:val="Enunciado"/>
      </w:pPr>
      <w:r>
        <w:t>Seleccione un proyecto anterior Java Swing y genera una App con el instalador utilizando</w:t>
      </w:r>
      <w:r>
        <w:t xml:space="preserve"> </w:t>
      </w:r>
      <w:proofErr w:type="spellStart"/>
      <w:r>
        <w:t>Inno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. </w:t>
      </w:r>
      <w:r>
        <w:t>Personaliza (al menos) el nombre, el icono y la versión. Añada capturas de pantalla del</w:t>
      </w:r>
      <w:r>
        <w:t xml:space="preserve"> </w:t>
      </w:r>
      <w:r>
        <w:t>proceso y el resultado. Para finalizar, desinstale la aplicación (captura de pantalla).</w:t>
      </w:r>
    </w:p>
    <w:p w14:paraId="13BDC72B" w14:textId="77777777" w:rsidR="00BE5F5E" w:rsidRPr="00661214" w:rsidRDefault="00BE5F5E" w:rsidP="00BE5F5E">
      <w:pPr>
        <w:pStyle w:val="Respuesta"/>
      </w:pPr>
    </w:p>
    <w:sectPr w:rsidR="00BE5F5E" w:rsidRPr="00661214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17C5" w14:textId="77777777" w:rsidR="000E34FA" w:rsidRDefault="000E34FA" w:rsidP="00C41D1F">
      <w:pPr>
        <w:spacing w:after="0" w:line="240" w:lineRule="auto"/>
      </w:pPr>
      <w:r>
        <w:separator/>
      </w:r>
    </w:p>
  </w:endnote>
  <w:endnote w:type="continuationSeparator" w:id="0">
    <w:p w14:paraId="55ABA887" w14:textId="77777777" w:rsidR="000E34FA" w:rsidRDefault="000E34FA" w:rsidP="00C4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FF" w:usb1="7ACFFDFB" w:usb2="00000017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559563"/>
      <w:docPartObj>
        <w:docPartGallery w:val="Page Numbers (Bottom of Page)"/>
        <w:docPartUnique/>
      </w:docPartObj>
    </w:sdtPr>
    <w:sdtEndPr/>
    <w:sdtContent>
      <w:p w14:paraId="0279C8FC" w14:textId="77777777" w:rsidR="00C41D1F" w:rsidRDefault="00C41D1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F912DD" wp14:editId="2C557EF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4" name="Corchetes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9DB6" w14:textId="77777777" w:rsidR="00C41D1F" w:rsidRDefault="00C41D1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F912D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4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" filled="t" strokecolor="gray" strokeweight="2.25pt">
                  <v:textbox inset=",0,,0">
                    <w:txbxContent>
                      <w:p w14:paraId="375C9DB6" w14:textId="77777777" w:rsidR="00C41D1F" w:rsidRDefault="00C41D1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F51CBA" wp14:editId="645BF89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3" name="Conector recto de flecha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E29FA4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&#13;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F81A" w14:textId="77777777" w:rsidR="000E34FA" w:rsidRDefault="000E34FA" w:rsidP="00C41D1F">
      <w:pPr>
        <w:spacing w:after="0" w:line="240" w:lineRule="auto"/>
      </w:pPr>
      <w:r>
        <w:separator/>
      </w:r>
    </w:p>
  </w:footnote>
  <w:footnote w:type="continuationSeparator" w:id="0">
    <w:p w14:paraId="229544B6" w14:textId="77777777" w:rsidR="000E34FA" w:rsidRDefault="000E34FA" w:rsidP="00C4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841E" w14:textId="217E616D" w:rsidR="00EE16EF" w:rsidRPr="00C41D1F" w:rsidRDefault="00C41D1F">
    <w:pPr>
      <w:pStyle w:val="Encabezado"/>
      <w:rPr>
        <w:rFonts w:cs="Segoe UI Light"/>
        <w:szCs w:val="22"/>
      </w:rPr>
    </w:pPr>
    <w:r w:rsidRPr="00C41D1F">
      <w:rPr>
        <w:rFonts w:cs="Segoe UI Light"/>
        <w:szCs w:val="22"/>
      </w:rPr>
      <w:t>Pablo Parra Rodríguez</w:t>
    </w:r>
    <w:r w:rsidR="008A2EB6">
      <w:rPr>
        <w:rFonts w:cs="Segoe UI Light"/>
        <w:szCs w:val="22"/>
      </w:rPr>
      <w:tab/>
    </w:r>
    <w:r w:rsidR="008A2EB6">
      <w:rPr>
        <w:rFonts w:cs="Segoe UI Light"/>
        <w:szCs w:val="22"/>
      </w:rPr>
      <w:tab/>
    </w:r>
    <w:r w:rsidR="008A2EB6" w:rsidRPr="008A2EB6">
      <w:rPr>
        <w:rFonts w:cs="Segoe UI Light"/>
        <w:szCs w:val="22"/>
      </w:rPr>
      <w:t xml:space="preserve"> </w:t>
    </w:r>
    <w:r w:rsidR="00EE16EF">
      <w:rPr>
        <w:rFonts w:cs="Segoe UI Light"/>
        <w:szCs w:val="22"/>
      </w:rPr>
      <w:t>Desarrollo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1375"/>
    <w:multiLevelType w:val="hybridMultilevel"/>
    <w:tmpl w:val="33627FA8"/>
    <w:lvl w:ilvl="0" w:tplc="DA06D188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HAnsi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2C04"/>
    <w:multiLevelType w:val="hybridMultilevel"/>
    <w:tmpl w:val="DDD6DD12"/>
    <w:lvl w:ilvl="0" w:tplc="BA2CB6D4">
      <w:start w:val="1"/>
      <w:numFmt w:val="lowerLetter"/>
      <w:lvlText w:val="%1)"/>
      <w:lvlJc w:val="left"/>
      <w:pPr>
        <w:ind w:left="720" w:hanging="360"/>
      </w:pPr>
      <w:rPr>
        <w:i w:val="0"/>
        <w:i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43578"/>
    <w:multiLevelType w:val="hybridMultilevel"/>
    <w:tmpl w:val="DE142386"/>
    <w:lvl w:ilvl="0" w:tplc="104219A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E0130"/>
    <w:multiLevelType w:val="hybridMultilevel"/>
    <w:tmpl w:val="8A380742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AE332A"/>
    <w:multiLevelType w:val="hybridMultilevel"/>
    <w:tmpl w:val="13F27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A1D47"/>
    <w:multiLevelType w:val="hybridMultilevel"/>
    <w:tmpl w:val="8FFC1FDC"/>
    <w:lvl w:ilvl="0" w:tplc="A4DAE26E">
      <w:numFmt w:val="bullet"/>
      <w:pStyle w:val="Respuesta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EA84D69"/>
    <w:multiLevelType w:val="hybridMultilevel"/>
    <w:tmpl w:val="B0F06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EF"/>
    <w:rsid w:val="000042FC"/>
    <w:rsid w:val="000B5DAA"/>
    <w:rsid w:val="000C7706"/>
    <w:rsid w:val="000E2A2C"/>
    <w:rsid w:val="000E34FA"/>
    <w:rsid w:val="000F3B68"/>
    <w:rsid w:val="001203D9"/>
    <w:rsid w:val="0013722F"/>
    <w:rsid w:val="00144EEC"/>
    <w:rsid w:val="00150E4B"/>
    <w:rsid w:val="00184B80"/>
    <w:rsid w:val="00196ABF"/>
    <w:rsid w:val="001A108D"/>
    <w:rsid w:val="001B4758"/>
    <w:rsid w:val="001C14DE"/>
    <w:rsid w:val="001C64A5"/>
    <w:rsid w:val="001D3C50"/>
    <w:rsid w:val="001F6B0F"/>
    <w:rsid w:val="00214AD8"/>
    <w:rsid w:val="002E44FE"/>
    <w:rsid w:val="00312A6E"/>
    <w:rsid w:val="00361A89"/>
    <w:rsid w:val="00383867"/>
    <w:rsid w:val="004A2F07"/>
    <w:rsid w:val="004F30DB"/>
    <w:rsid w:val="00580A85"/>
    <w:rsid w:val="00585435"/>
    <w:rsid w:val="0058674F"/>
    <w:rsid w:val="005967BD"/>
    <w:rsid w:val="005D4B99"/>
    <w:rsid w:val="005D614E"/>
    <w:rsid w:val="0064619C"/>
    <w:rsid w:val="00661214"/>
    <w:rsid w:val="006959B4"/>
    <w:rsid w:val="006B2258"/>
    <w:rsid w:val="006E1633"/>
    <w:rsid w:val="0071459C"/>
    <w:rsid w:val="00767C62"/>
    <w:rsid w:val="00792ECA"/>
    <w:rsid w:val="007A2439"/>
    <w:rsid w:val="007E3CE0"/>
    <w:rsid w:val="007E40CA"/>
    <w:rsid w:val="00813B4D"/>
    <w:rsid w:val="0083227E"/>
    <w:rsid w:val="008918AF"/>
    <w:rsid w:val="008A2EB6"/>
    <w:rsid w:val="008F4215"/>
    <w:rsid w:val="009317EE"/>
    <w:rsid w:val="0093786D"/>
    <w:rsid w:val="00943336"/>
    <w:rsid w:val="00950853"/>
    <w:rsid w:val="009B3CCC"/>
    <w:rsid w:val="009F7062"/>
    <w:rsid w:val="00A07042"/>
    <w:rsid w:val="00A87BE6"/>
    <w:rsid w:val="00B248D3"/>
    <w:rsid w:val="00B3011F"/>
    <w:rsid w:val="00B70CBF"/>
    <w:rsid w:val="00B750E3"/>
    <w:rsid w:val="00B87E40"/>
    <w:rsid w:val="00BA24B3"/>
    <w:rsid w:val="00BB2E7B"/>
    <w:rsid w:val="00BE10BD"/>
    <w:rsid w:val="00BE5F5E"/>
    <w:rsid w:val="00BF37E6"/>
    <w:rsid w:val="00C03DFC"/>
    <w:rsid w:val="00C2711C"/>
    <w:rsid w:val="00C36ABC"/>
    <w:rsid w:val="00C41D1F"/>
    <w:rsid w:val="00CA553F"/>
    <w:rsid w:val="00CE44A7"/>
    <w:rsid w:val="00D54211"/>
    <w:rsid w:val="00DA1D8E"/>
    <w:rsid w:val="00DD73B1"/>
    <w:rsid w:val="00DE6253"/>
    <w:rsid w:val="00EA34A3"/>
    <w:rsid w:val="00EE16EF"/>
    <w:rsid w:val="00F1266B"/>
    <w:rsid w:val="00F26E34"/>
    <w:rsid w:val="00F31A46"/>
    <w:rsid w:val="00F54037"/>
    <w:rsid w:val="00F97C02"/>
    <w:rsid w:val="00F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95B43"/>
  <w15:chartTrackingRefBased/>
  <w15:docId w15:val="{8C868DD5-5EA8-4140-B33D-807179A4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4A7"/>
    <w:pPr>
      <w:jc w:val="both"/>
    </w:pPr>
    <w:rPr>
      <w:rFonts w:ascii="Segoe UI Light" w:hAnsi="Segoe UI Light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78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8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8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8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8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8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8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8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8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786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86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8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86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8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86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8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86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9378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378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378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86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86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3786D"/>
    <w:rPr>
      <w:b/>
      <w:bCs/>
    </w:rPr>
  </w:style>
  <w:style w:type="character" w:styleId="nfasis">
    <w:name w:val="Emphasis"/>
    <w:basedOn w:val="Fuentedeprrafopredeter"/>
    <w:uiPriority w:val="20"/>
    <w:qFormat/>
    <w:rsid w:val="0093786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378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378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3786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8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8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3786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3786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378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3786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3786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3786D"/>
    <w:pPr>
      <w:outlineLvl w:val="9"/>
    </w:pPr>
  </w:style>
  <w:style w:type="paragraph" w:styleId="Prrafodelista">
    <w:name w:val="List Paragraph"/>
    <w:basedOn w:val="Normal"/>
    <w:link w:val="PrrafodelistaCar"/>
    <w:uiPriority w:val="34"/>
    <w:qFormat/>
    <w:rsid w:val="00BE10BD"/>
    <w:pPr>
      <w:ind w:left="720"/>
      <w:contextualSpacing/>
    </w:pPr>
  </w:style>
  <w:style w:type="paragraph" w:customStyle="1" w:styleId="Respuesta">
    <w:name w:val="Respuesta"/>
    <w:basedOn w:val="Prrafodelista"/>
    <w:link w:val="RespuestaCar"/>
    <w:qFormat/>
    <w:rsid w:val="00CE44A7"/>
    <w:pPr>
      <w:numPr>
        <w:numId w:val="3"/>
      </w:numPr>
    </w:pPr>
    <w:rPr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B5DAA"/>
  </w:style>
  <w:style w:type="character" w:customStyle="1" w:styleId="RespuestaCar">
    <w:name w:val="Respuesta Car"/>
    <w:basedOn w:val="PrrafodelistaCar"/>
    <w:link w:val="Respuesta"/>
    <w:rsid w:val="00CE44A7"/>
    <w:rPr>
      <w:rFonts w:ascii="Segoe UI Light" w:hAnsi="Segoe UI Light"/>
      <w:sz w:val="22"/>
      <w:szCs w:val="24"/>
    </w:rPr>
  </w:style>
  <w:style w:type="paragraph" w:customStyle="1" w:styleId="TtuloEjercicio">
    <w:name w:val="Título Ejercicio"/>
    <w:basedOn w:val="Ttulo2"/>
    <w:link w:val="TtuloEjercicioCar"/>
    <w:autoRedefine/>
    <w:qFormat/>
    <w:rsid w:val="00EE16EF"/>
    <w:rPr>
      <w:rFonts w:ascii="Microsoft YaHei UI" w:hAnsi="Microsoft YaHei UI"/>
      <w:b/>
      <w:bCs/>
      <w:color w:val="8EAADB" w:themeColor="accent1" w:themeTint="99"/>
      <w:sz w:val="28"/>
      <w:szCs w:val="28"/>
      <w:u w:val="single"/>
    </w:rPr>
  </w:style>
  <w:style w:type="paragraph" w:customStyle="1" w:styleId="Enunciado">
    <w:name w:val="Enunciado"/>
    <w:basedOn w:val="Normal"/>
    <w:link w:val="EnunciadoCar"/>
    <w:qFormat/>
    <w:rsid w:val="00D54211"/>
    <w:pPr>
      <w:spacing w:before="240"/>
    </w:pPr>
    <w:rPr>
      <w:rFonts w:ascii="Arial Rounded MT Bold" w:hAnsi="Arial Rounded MT Bold"/>
      <w:iCs/>
      <w:szCs w:val="22"/>
    </w:rPr>
  </w:style>
  <w:style w:type="character" w:customStyle="1" w:styleId="TtuloEjercicioCar">
    <w:name w:val="Título Ejercicio Car"/>
    <w:basedOn w:val="Ttulo2Car"/>
    <w:link w:val="TtuloEjercicio"/>
    <w:rsid w:val="00EE16EF"/>
    <w:rPr>
      <w:rFonts w:ascii="Microsoft YaHei UI" w:eastAsiaTheme="majorEastAsia" w:hAnsi="Microsoft YaHei UI" w:cstheme="majorBidi"/>
      <w:b/>
      <w:bCs/>
      <w:color w:val="8EAADB" w:themeColor="accent1" w:themeTint="99"/>
      <w:sz w:val="28"/>
      <w:szCs w:val="28"/>
      <w:u w:val="single"/>
    </w:rPr>
  </w:style>
  <w:style w:type="character" w:customStyle="1" w:styleId="EnunciadoCar">
    <w:name w:val="Enunciado Car"/>
    <w:basedOn w:val="Fuentedeprrafopredeter"/>
    <w:link w:val="Enunciado"/>
    <w:rsid w:val="00D54211"/>
    <w:rPr>
      <w:rFonts w:ascii="Arial Rounded MT Bold" w:hAnsi="Arial Rounded MT Bold"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4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1F"/>
  </w:style>
  <w:style w:type="paragraph" w:styleId="Piedepgina">
    <w:name w:val="footer"/>
    <w:basedOn w:val="Normal"/>
    <w:link w:val="PiedepginaCar"/>
    <w:uiPriority w:val="99"/>
    <w:unhideWhenUsed/>
    <w:rsid w:val="00C4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blo/Library/Group%20Containers/UBF8T346G9.Office/User%20Content.localized/Templates.localized/Plantilla%20trabaj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BA18-BBFA-4E15-9BF3-A0A2FCBB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trabajos.dotx</Template>
  <TotalTime>49</TotalTime>
  <Pages>7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2022-01-21T12:02:00Z</dcterms:created>
  <dcterms:modified xsi:type="dcterms:W3CDTF">2022-01-21T13:35:00Z</dcterms:modified>
</cp:coreProperties>
</file>