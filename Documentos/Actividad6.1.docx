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262B1" w14:textId="51FCA710" w:rsidR="005967BD" w:rsidRDefault="0093786D" w:rsidP="001C14DE">
      <w:pPr>
        <w:pStyle w:val="Ttulo"/>
        <w:spacing w:after="0"/>
        <w:rPr>
          <w:sz w:val="64"/>
          <w:szCs w:val="64"/>
        </w:rPr>
      </w:pPr>
      <w:r w:rsidRPr="0093786D">
        <w:rPr>
          <w:sz w:val="64"/>
          <w:szCs w:val="64"/>
        </w:rPr>
        <w:t>A</w:t>
      </w:r>
      <w:r w:rsidRPr="0093786D">
        <w:rPr>
          <w:caps w:val="0"/>
          <w:sz w:val="64"/>
          <w:szCs w:val="64"/>
        </w:rPr>
        <w:t>ctividad</w:t>
      </w:r>
      <w:r w:rsidRPr="0093786D">
        <w:rPr>
          <w:sz w:val="64"/>
          <w:szCs w:val="64"/>
        </w:rPr>
        <w:t xml:space="preserve"> </w:t>
      </w:r>
      <w:r w:rsidR="00A91C34">
        <w:rPr>
          <w:sz w:val="64"/>
          <w:szCs w:val="64"/>
        </w:rPr>
        <w:t>6.1</w:t>
      </w:r>
    </w:p>
    <w:p w14:paraId="3790FD23" w14:textId="77777777" w:rsidR="00B3011F" w:rsidRDefault="00B3011F" w:rsidP="00B3011F"/>
    <w:p w14:paraId="504C0394" w14:textId="5CC042E6" w:rsidR="001D3C50" w:rsidRDefault="00B3011F" w:rsidP="00CA553F">
      <w:pPr>
        <w:pStyle w:val="TtuloEjercicio"/>
      </w:pPr>
      <w:r>
        <w:t>Ejercicio 1</w:t>
      </w:r>
    </w:p>
    <w:p w14:paraId="2F79D953" w14:textId="5BB3375A" w:rsidR="008F7FAC" w:rsidRDefault="00A91C34" w:rsidP="008F7FAC">
      <w:pPr>
        <w:pStyle w:val="Enunciad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AA05FFD" wp14:editId="1590888F">
            <wp:simplePos x="0" y="0"/>
            <wp:positionH relativeFrom="margin">
              <wp:posOffset>635</wp:posOffset>
            </wp:positionH>
            <wp:positionV relativeFrom="margin">
              <wp:posOffset>2368025</wp:posOffset>
            </wp:positionV>
            <wp:extent cx="5400040" cy="2842895"/>
            <wp:effectExtent l="0" t="0" r="0" b="190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834"/>
                    <a:stretch/>
                  </pic:blipFill>
                  <pic:spPr bwMode="auto">
                    <a:xfrm>
                      <a:off x="0" y="0"/>
                      <a:ext cx="5400040" cy="2842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F7FAC" w:rsidRPr="008F7FAC">
        <w:rPr>
          <w:iCs w:val="0"/>
        </w:rPr>
        <w:t>A)</w:t>
      </w:r>
      <w:r w:rsidR="008F7FAC">
        <w:t xml:space="preserve"> </w:t>
      </w:r>
      <w:r w:rsidR="008F7FAC">
        <w:t>Crear una clase Calculadora con los métodos sumar, restar y multiplicar.</w:t>
      </w:r>
      <w:r w:rsidR="008F7FAC">
        <w:t xml:space="preserve"> </w:t>
      </w:r>
      <w:r w:rsidR="008F7FAC">
        <w:t>Hay dos atributos tipo “</w:t>
      </w:r>
      <w:proofErr w:type="spellStart"/>
      <w:r w:rsidR="008F7FAC">
        <w:t>int</w:t>
      </w:r>
      <w:proofErr w:type="spellEnd"/>
      <w:r w:rsidR="008F7FAC">
        <w:t>”. Generar su clase test asociada a través del IDE (</w:t>
      </w:r>
      <w:proofErr w:type="spellStart"/>
      <w:r w:rsidR="008F7FAC">
        <w:t>Netbeans</w:t>
      </w:r>
      <w:proofErr w:type="spellEnd"/>
      <w:r w:rsidR="008F7FAC">
        <w:t>).</w:t>
      </w:r>
      <w:r w:rsidR="008F7FAC">
        <w:t xml:space="preserve"> </w:t>
      </w:r>
      <w:r w:rsidR="008F7FAC">
        <w:t xml:space="preserve">Crea @Test para comprobar la suma, la resta y la multiplicación con </w:t>
      </w:r>
      <w:proofErr w:type="spellStart"/>
      <w:r w:rsidR="008F7FAC">
        <w:t>JUnit</w:t>
      </w:r>
      <w:proofErr w:type="spellEnd"/>
      <w:r w:rsidR="008F7FAC">
        <w:t>.</w:t>
      </w:r>
    </w:p>
    <w:p w14:paraId="2730343A" w14:textId="526E40BE" w:rsidR="00EF06AE" w:rsidRDefault="00EF06AE" w:rsidP="00216875">
      <w:pPr>
        <w:pStyle w:val="Enunciado"/>
      </w:pPr>
      <w:r>
        <w:t xml:space="preserve">B) </w:t>
      </w:r>
      <w:r w:rsidR="00216875">
        <w:t>Realiza</w:t>
      </w:r>
      <w:r w:rsidR="00216875">
        <w:t xml:space="preserve"> </w:t>
      </w:r>
      <w:r w:rsidR="00216875">
        <w:t>una modificación, ahora los atributos de calculadora son tipo “</w:t>
      </w:r>
      <w:proofErr w:type="spellStart"/>
      <w:r w:rsidR="00216875">
        <w:t>float</w:t>
      </w:r>
      <w:proofErr w:type="spellEnd"/>
      <w:r w:rsidR="00216875">
        <w:t>”, ¿Qué</w:t>
      </w:r>
      <w:r w:rsidR="00216875">
        <w:t xml:space="preserve"> </w:t>
      </w:r>
      <w:r w:rsidR="00216875">
        <w:t>modificaciones hay que hacer?</w:t>
      </w:r>
    </w:p>
    <w:p w14:paraId="78C4B168" w14:textId="6AB6A30B" w:rsidR="00E2066F" w:rsidRDefault="00B82838" w:rsidP="00E2066F">
      <w:pPr>
        <w:pStyle w:val="Respuesta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FCF1CDF" wp14:editId="58E75DC7">
            <wp:simplePos x="0" y="0"/>
            <wp:positionH relativeFrom="margin">
              <wp:posOffset>684530</wp:posOffset>
            </wp:positionH>
            <wp:positionV relativeFrom="margin">
              <wp:posOffset>6438900</wp:posOffset>
            </wp:positionV>
            <wp:extent cx="4651375" cy="2612390"/>
            <wp:effectExtent l="0" t="0" r="0" b="381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1375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066F">
        <w:t xml:space="preserve">Al realizar los </w:t>
      </w:r>
      <w:proofErr w:type="spellStart"/>
      <w:r w:rsidR="00E2066F">
        <w:t>tests</w:t>
      </w:r>
      <w:proofErr w:type="spellEnd"/>
      <w:r w:rsidR="00E2066F">
        <w:t xml:space="preserve">, hay que añadir un parámetro denominado </w:t>
      </w:r>
      <w:r w:rsidR="00E2066F" w:rsidRPr="00E2066F">
        <w:rPr>
          <w:b/>
          <w:bCs/>
          <w:i/>
          <w:iCs/>
        </w:rPr>
        <w:t>delta</w:t>
      </w:r>
      <w:r w:rsidR="00E2066F">
        <w:rPr>
          <w:b/>
          <w:bCs/>
          <w:i/>
          <w:iCs/>
        </w:rPr>
        <w:t xml:space="preserve"> </w:t>
      </w:r>
      <w:r w:rsidR="00E2066F">
        <w:t xml:space="preserve">en el método </w:t>
      </w:r>
      <w:proofErr w:type="spellStart"/>
      <w:r w:rsidR="00E2066F" w:rsidRPr="00E2066F">
        <w:rPr>
          <w:b/>
          <w:bCs/>
          <w:i/>
          <w:iCs/>
        </w:rPr>
        <w:t>assertEquals</w:t>
      </w:r>
      <w:proofErr w:type="spellEnd"/>
      <w:r w:rsidR="00E2066F">
        <w:t>, el cual se encarga de establecer una diferencia máxima entre el resultado real y el esperado para que la prueba sea correcta o no</w:t>
      </w:r>
      <w:r w:rsidR="00697225">
        <w:t>.</w:t>
      </w:r>
    </w:p>
    <w:p w14:paraId="4826578C" w14:textId="1B0A6EFE" w:rsidR="00A91C34" w:rsidRDefault="00A91C34" w:rsidP="00B82838">
      <w:pPr>
        <w:pStyle w:val="Respuesta"/>
        <w:numPr>
          <w:ilvl w:val="0"/>
          <w:numId w:val="0"/>
        </w:numPr>
      </w:pPr>
    </w:p>
    <w:p w14:paraId="62DD304A" w14:textId="5D9E61BB" w:rsidR="00CC7B7D" w:rsidRDefault="00A91C34" w:rsidP="00CC7B7D">
      <w:pPr>
        <w:pStyle w:val="Respuesta"/>
        <w:numPr>
          <w:ilvl w:val="0"/>
          <w:numId w:val="0"/>
        </w:numPr>
        <w:ind w:left="1068"/>
      </w:pPr>
      <w:r>
        <w:lastRenderedPageBreak/>
        <w:t xml:space="preserve">En la imagen anterior, las pruebas no son exitosas </w:t>
      </w:r>
      <w:r w:rsidR="00B82838">
        <w:t>debido a que el resultado devuelto en el test Suma es mayor al resultado esperado más el umbral de error (delta).</w:t>
      </w:r>
    </w:p>
    <w:p w14:paraId="3D110552" w14:textId="77777777" w:rsidR="00CC7B7D" w:rsidRDefault="00CC7B7D" w:rsidP="00697225">
      <w:pPr>
        <w:pStyle w:val="Respuesta"/>
        <w:numPr>
          <w:ilvl w:val="0"/>
          <w:numId w:val="0"/>
        </w:numPr>
        <w:ind w:left="1068"/>
      </w:pPr>
    </w:p>
    <w:p w14:paraId="017FD392" w14:textId="201826E4" w:rsidR="00B82838" w:rsidRDefault="00CC7B7D" w:rsidP="00697225">
      <w:pPr>
        <w:pStyle w:val="Respuesta"/>
        <w:numPr>
          <w:ilvl w:val="0"/>
          <w:numId w:val="0"/>
        </w:numPr>
        <w:ind w:left="1068"/>
      </w:pPr>
      <w:r>
        <w:rPr>
          <w:noProof/>
        </w:rPr>
        <w:drawing>
          <wp:inline distT="0" distB="0" distL="0" distR="0" wp14:anchorId="4B4E10F4" wp14:editId="36F484FB">
            <wp:extent cx="5400040" cy="3032760"/>
            <wp:effectExtent l="0" t="0" r="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8B824" w14:textId="79F0E394" w:rsidR="00CC7B7D" w:rsidRDefault="00CC7B7D" w:rsidP="00697225">
      <w:pPr>
        <w:pStyle w:val="Respuesta"/>
        <w:numPr>
          <w:ilvl w:val="0"/>
          <w:numId w:val="0"/>
        </w:numPr>
        <w:ind w:left="1068"/>
      </w:pPr>
      <w:r>
        <w:t>Cambiando delta a 0.3 el test Suma ya devolvería el proceso exitoso.</w:t>
      </w:r>
    </w:p>
    <w:p w14:paraId="2957AF76" w14:textId="222CFFA0" w:rsidR="00CC7B7D" w:rsidRDefault="00CC7B7D" w:rsidP="00CC7B7D">
      <w:pPr>
        <w:pStyle w:val="Enunciado"/>
      </w:pPr>
      <w:r>
        <w:t xml:space="preserve">C) </w:t>
      </w:r>
      <w:r>
        <w:t>¿Se repite código en la clase test? ¿Haces uso de</w:t>
      </w:r>
      <w:r>
        <w:t xml:space="preserve"> </w:t>
      </w:r>
      <w:r>
        <w:t>@</w:t>
      </w:r>
      <w:proofErr w:type="gramStart"/>
      <w:r>
        <w:t>Before?.</w:t>
      </w:r>
      <w:proofErr w:type="gramEnd"/>
    </w:p>
    <w:p w14:paraId="14EA0CDF" w14:textId="04434A20" w:rsidR="00CC7B7D" w:rsidRDefault="00CC7B7D" w:rsidP="00CC7B7D">
      <w:pPr>
        <w:pStyle w:val="Respuesta"/>
      </w:pPr>
      <w:r>
        <w:t>No se repite código gracias al uso de @Before.</w:t>
      </w:r>
    </w:p>
    <w:p w14:paraId="044818A0" w14:textId="247F709D" w:rsidR="00CC7B7D" w:rsidRDefault="00CC7B7D" w:rsidP="00CC7B7D">
      <w:pPr>
        <w:pStyle w:val="Respuesta"/>
        <w:numPr>
          <w:ilvl w:val="0"/>
          <w:numId w:val="0"/>
        </w:numPr>
        <w:ind w:left="1068"/>
      </w:pPr>
      <w:r>
        <w:rPr>
          <w:noProof/>
        </w:rPr>
        <w:drawing>
          <wp:inline distT="0" distB="0" distL="0" distR="0" wp14:anchorId="0AA5C902" wp14:editId="76888F33">
            <wp:extent cx="5400040" cy="136080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FF959" w14:textId="2302C522" w:rsidR="00CC7B7D" w:rsidRDefault="00CC7B7D" w:rsidP="00CC7B7D">
      <w:pPr>
        <w:pStyle w:val="Respuesta"/>
        <w:numPr>
          <w:ilvl w:val="0"/>
          <w:numId w:val="0"/>
        </w:numPr>
        <w:ind w:left="1068"/>
      </w:pPr>
    </w:p>
    <w:p w14:paraId="3C517149" w14:textId="120AABE3" w:rsidR="00CC7B7D" w:rsidRDefault="00CC7B7D" w:rsidP="00CC7B7D">
      <w:pPr>
        <w:pStyle w:val="TtuloEjercicio"/>
      </w:pPr>
      <w:r>
        <w:t>Ejercicio 2</w:t>
      </w:r>
    </w:p>
    <w:p w14:paraId="3E70D8E4" w14:textId="3963937B" w:rsidR="00CC7B7D" w:rsidRPr="001D3C50" w:rsidRDefault="00CC7B7D" w:rsidP="00CC7B7D">
      <w:pPr>
        <w:pStyle w:val="Enunciado"/>
      </w:pPr>
      <w:r w:rsidRPr="00CC7B7D">
        <w:rPr>
          <w:iCs w:val="0"/>
        </w:rPr>
        <w:t>A)</w:t>
      </w:r>
      <w:r>
        <w:t xml:space="preserve"> </w:t>
      </w:r>
      <w:r>
        <w:t>Crea una clase para representar los números complejos, es decir, debe</w:t>
      </w:r>
      <w:r>
        <w:t xml:space="preserve"> </w:t>
      </w:r>
      <w:r>
        <w:t xml:space="preserve">incluir dos atributos para representar la parte real y la parte imaginaria (tipo </w:t>
      </w:r>
      <w:proofErr w:type="spellStart"/>
      <w:r>
        <w:t>float</w:t>
      </w:r>
      <w:proofErr w:type="spellEnd"/>
      <w:r>
        <w:t>). La</w:t>
      </w:r>
      <w:r>
        <w:t xml:space="preserve"> </w:t>
      </w:r>
      <w:r>
        <w:t>clase debe incluir el método sumar y dividir.</w:t>
      </w:r>
    </w:p>
    <w:sectPr w:rsidR="00CC7B7D" w:rsidRPr="001D3C50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075CC9" w14:textId="77777777" w:rsidR="00F6652A" w:rsidRDefault="00F6652A" w:rsidP="00C41D1F">
      <w:pPr>
        <w:spacing w:after="0" w:line="240" w:lineRule="auto"/>
      </w:pPr>
      <w:r>
        <w:separator/>
      </w:r>
    </w:p>
  </w:endnote>
  <w:endnote w:type="continuationSeparator" w:id="0">
    <w:p w14:paraId="7EA99BFB" w14:textId="77777777" w:rsidR="00F6652A" w:rsidRDefault="00F6652A" w:rsidP="00C41D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A00002FF" w:usb1="7ACFFDFB" w:usb2="00000017" w:usb3="00000000" w:csb0="0004001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65559563"/>
      <w:docPartObj>
        <w:docPartGallery w:val="Page Numbers (Bottom of Page)"/>
        <w:docPartUnique/>
      </w:docPartObj>
    </w:sdtPr>
    <w:sdtEndPr/>
    <w:sdtContent>
      <w:p w14:paraId="72960A70" w14:textId="77777777" w:rsidR="00C41D1F" w:rsidRDefault="00C41D1F">
        <w:pPr>
          <w:pStyle w:val="Piedepgin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6287B0A" wp14:editId="7A04F819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24" name="Corchetes 2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DFEE998" w14:textId="77777777" w:rsidR="00C41D1F" w:rsidRDefault="00C41D1F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6287B0A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Corchetes 24" o:spid="_x0000_s1026" type="#_x0000_t185" style="position:absolute;left:0;text-align:left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" filled="t" strokecolor="gray" strokeweight="2.25pt">
                  <v:textbox inset=",0,,0">
                    <w:txbxContent>
                      <w:p w14:paraId="3DFEE998" w14:textId="77777777" w:rsidR="00C41D1F" w:rsidRDefault="00C41D1F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BAEC7E3" wp14:editId="6B3727CE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23" name="Conector recto de flecha 2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32FB859B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23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&#13;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35548" w14:textId="77777777" w:rsidR="00F6652A" w:rsidRDefault="00F6652A" w:rsidP="00C41D1F">
      <w:pPr>
        <w:spacing w:after="0" w:line="240" w:lineRule="auto"/>
      </w:pPr>
      <w:r>
        <w:separator/>
      </w:r>
    </w:p>
  </w:footnote>
  <w:footnote w:type="continuationSeparator" w:id="0">
    <w:p w14:paraId="153CDC2F" w14:textId="77777777" w:rsidR="00F6652A" w:rsidRDefault="00F6652A" w:rsidP="00C41D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FF7DA" w14:textId="1CA25882" w:rsidR="00C41D1F" w:rsidRPr="00C41D1F" w:rsidRDefault="00C41D1F">
    <w:pPr>
      <w:pStyle w:val="Encabezado"/>
      <w:rPr>
        <w:rFonts w:cs="Segoe UI Light"/>
        <w:szCs w:val="22"/>
      </w:rPr>
    </w:pPr>
    <w:r w:rsidRPr="00C41D1F">
      <w:rPr>
        <w:rFonts w:cs="Segoe UI Light"/>
        <w:szCs w:val="22"/>
      </w:rPr>
      <w:t>Pablo Parra Rodríguez</w:t>
    </w:r>
    <w:r w:rsidR="008A2EB6">
      <w:rPr>
        <w:rFonts w:cs="Segoe UI Light"/>
        <w:szCs w:val="22"/>
      </w:rPr>
      <w:tab/>
    </w:r>
    <w:r w:rsidR="008A2EB6">
      <w:rPr>
        <w:rFonts w:cs="Segoe UI Light"/>
        <w:szCs w:val="22"/>
      </w:rPr>
      <w:tab/>
    </w:r>
    <w:r w:rsidR="008A2EB6" w:rsidRPr="008A2EB6">
      <w:rPr>
        <w:rFonts w:cs="Segoe UI Light"/>
        <w:szCs w:val="22"/>
      </w:rPr>
      <w:t xml:space="preserve"> </w:t>
    </w:r>
    <w:r w:rsidR="00A91C34">
      <w:rPr>
        <w:rFonts w:cs="Segoe UI Light"/>
        <w:szCs w:val="22"/>
      </w:rPr>
      <w:t>Desarrollo de Interfaces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C1375"/>
    <w:multiLevelType w:val="hybridMultilevel"/>
    <w:tmpl w:val="33627FA8"/>
    <w:lvl w:ilvl="0" w:tplc="DA06D188">
      <w:numFmt w:val="bullet"/>
      <w:lvlText w:val="-"/>
      <w:lvlJc w:val="left"/>
      <w:pPr>
        <w:ind w:left="720" w:hanging="360"/>
      </w:pPr>
      <w:rPr>
        <w:rFonts w:asciiTheme="minorHAnsi" w:eastAsiaTheme="minorEastAsia" w:hAnsiTheme="minorHAnsi" w:cstheme="minorHAnsi" w:hint="default"/>
        <w:sz w:val="22"/>
        <w:szCs w:val="2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E20759"/>
    <w:multiLevelType w:val="hybridMultilevel"/>
    <w:tmpl w:val="7FA45694"/>
    <w:lvl w:ilvl="0" w:tplc="68A4CB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CC2C04"/>
    <w:multiLevelType w:val="hybridMultilevel"/>
    <w:tmpl w:val="DDD6DD12"/>
    <w:lvl w:ilvl="0" w:tplc="BA2CB6D4">
      <w:start w:val="1"/>
      <w:numFmt w:val="lowerLetter"/>
      <w:lvlText w:val="%1)"/>
      <w:lvlJc w:val="left"/>
      <w:pPr>
        <w:ind w:left="720" w:hanging="360"/>
      </w:pPr>
      <w:rPr>
        <w:i w:val="0"/>
        <w:iCs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C43578"/>
    <w:multiLevelType w:val="hybridMultilevel"/>
    <w:tmpl w:val="DE142386"/>
    <w:lvl w:ilvl="0" w:tplc="104219A4">
      <w:numFmt w:val="bullet"/>
      <w:lvlText w:val="-"/>
      <w:lvlJc w:val="left"/>
      <w:pPr>
        <w:ind w:left="720" w:hanging="360"/>
      </w:pPr>
      <w:rPr>
        <w:rFonts w:asciiTheme="minorHAnsi" w:eastAsiaTheme="minorEastAsia" w:hAnsiTheme="minorHAnsi" w:cstheme="minorHAns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BE0130"/>
    <w:multiLevelType w:val="hybridMultilevel"/>
    <w:tmpl w:val="8A380742"/>
    <w:lvl w:ilvl="0" w:tplc="0C0A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55AE332A"/>
    <w:multiLevelType w:val="hybridMultilevel"/>
    <w:tmpl w:val="13F270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F05913"/>
    <w:multiLevelType w:val="hybridMultilevel"/>
    <w:tmpl w:val="0B643D62"/>
    <w:lvl w:ilvl="0" w:tplc="6C3E09C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0A1D47"/>
    <w:multiLevelType w:val="hybridMultilevel"/>
    <w:tmpl w:val="8FFC1FDC"/>
    <w:lvl w:ilvl="0" w:tplc="A4DAE26E">
      <w:numFmt w:val="bullet"/>
      <w:pStyle w:val="Respuesta"/>
      <w:lvlText w:val="-"/>
      <w:lvlJc w:val="left"/>
      <w:pPr>
        <w:ind w:left="1068" w:hanging="360"/>
      </w:pPr>
      <w:rPr>
        <w:rFonts w:ascii="Calibri" w:eastAsiaTheme="minorEastAsia" w:hAnsi="Calibri" w:cs="Calibri" w:hint="default"/>
      </w:rPr>
    </w:lvl>
    <w:lvl w:ilvl="1" w:tplc="0C0A0005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2" w:tplc="0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7EA84D69"/>
    <w:multiLevelType w:val="hybridMultilevel"/>
    <w:tmpl w:val="B0F064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4"/>
  </w:num>
  <w:num w:numId="5">
    <w:abstractNumId w:val="5"/>
  </w:num>
  <w:num w:numId="6">
    <w:abstractNumId w:val="8"/>
  </w:num>
  <w:num w:numId="7">
    <w:abstractNumId w:val="2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FAC"/>
    <w:rsid w:val="000042FC"/>
    <w:rsid w:val="000B5DAA"/>
    <w:rsid w:val="000F3B68"/>
    <w:rsid w:val="001203D9"/>
    <w:rsid w:val="0013722F"/>
    <w:rsid w:val="00144EEC"/>
    <w:rsid w:val="00184B80"/>
    <w:rsid w:val="00196ABF"/>
    <w:rsid w:val="001A108D"/>
    <w:rsid w:val="001B4758"/>
    <w:rsid w:val="001C14DE"/>
    <w:rsid w:val="001C64A5"/>
    <w:rsid w:val="001D3C50"/>
    <w:rsid w:val="001F6B0F"/>
    <w:rsid w:val="00214AD8"/>
    <w:rsid w:val="00216875"/>
    <w:rsid w:val="00312A6E"/>
    <w:rsid w:val="00383867"/>
    <w:rsid w:val="004A2F07"/>
    <w:rsid w:val="004F30DB"/>
    <w:rsid w:val="00580A85"/>
    <w:rsid w:val="00585435"/>
    <w:rsid w:val="0058674F"/>
    <w:rsid w:val="005967BD"/>
    <w:rsid w:val="005A1E20"/>
    <w:rsid w:val="005D4B99"/>
    <w:rsid w:val="005D614E"/>
    <w:rsid w:val="0064619C"/>
    <w:rsid w:val="006959B4"/>
    <w:rsid w:val="00697225"/>
    <w:rsid w:val="006B2258"/>
    <w:rsid w:val="006E1633"/>
    <w:rsid w:val="0070712E"/>
    <w:rsid w:val="0071459C"/>
    <w:rsid w:val="007A2439"/>
    <w:rsid w:val="007E3CE0"/>
    <w:rsid w:val="007E40CA"/>
    <w:rsid w:val="00813B4D"/>
    <w:rsid w:val="0083227E"/>
    <w:rsid w:val="008918AF"/>
    <w:rsid w:val="008A2EB6"/>
    <w:rsid w:val="008F4215"/>
    <w:rsid w:val="008F7FAC"/>
    <w:rsid w:val="0093786D"/>
    <w:rsid w:val="00943336"/>
    <w:rsid w:val="00950853"/>
    <w:rsid w:val="009B3CCC"/>
    <w:rsid w:val="009F7062"/>
    <w:rsid w:val="00A07042"/>
    <w:rsid w:val="00A87BE6"/>
    <w:rsid w:val="00A91C34"/>
    <w:rsid w:val="00B248D3"/>
    <w:rsid w:val="00B3011F"/>
    <w:rsid w:val="00B70CBF"/>
    <w:rsid w:val="00B750E3"/>
    <w:rsid w:val="00B82838"/>
    <w:rsid w:val="00B87E40"/>
    <w:rsid w:val="00BA24B3"/>
    <w:rsid w:val="00BB2E7B"/>
    <w:rsid w:val="00BD5818"/>
    <w:rsid w:val="00BE10BD"/>
    <w:rsid w:val="00BF37E6"/>
    <w:rsid w:val="00C03DFC"/>
    <w:rsid w:val="00C36ABC"/>
    <w:rsid w:val="00C41D1F"/>
    <w:rsid w:val="00CA553F"/>
    <w:rsid w:val="00CC7B7D"/>
    <w:rsid w:val="00CE44A7"/>
    <w:rsid w:val="00D54211"/>
    <w:rsid w:val="00DA1D8E"/>
    <w:rsid w:val="00E2066F"/>
    <w:rsid w:val="00EA34A3"/>
    <w:rsid w:val="00EF06AE"/>
    <w:rsid w:val="00F1266B"/>
    <w:rsid w:val="00F26E34"/>
    <w:rsid w:val="00F31A46"/>
    <w:rsid w:val="00F54037"/>
    <w:rsid w:val="00F6652A"/>
    <w:rsid w:val="00F97C02"/>
    <w:rsid w:val="00FB4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67A04F"/>
  <w15:chartTrackingRefBased/>
  <w15:docId w15:val="{40A27019-CC4E-5744-B4BC-1E539FCAB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44A7"/>
    <w:pPr>
      <w:jc w:val="both"/>
    </w:pPr>
    <w:rPr>
      <w:rFonts w:ascii="Segoe UI Light" w:hAnsi="Segoe UI Light"/>
      <w:sz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93786D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3786D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3786D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3786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3786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3786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3786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3786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3786D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378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93786D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3786D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3786D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3786D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3786D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3786D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3786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3786D"/>
    <w:rPr>
      <w:b/>
      <w:bCs/>
      <w:i/>
      <w:iCs/>
    </w:rPr>
  </w:style>
  <w:style w:type="paragraph" w:styleId="Descripcin">
    <w:name w:val="caption"/>
    <w:basedOn w:val="Normal"/>
    <w:next w:val="Normal"/>
    <w:uiPriority w:val="35"/>
    <w:unhideWhenUsed/>
    <w:qFormat/>
    <w:rsid w:val="0093786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93786D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93786D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93786D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3786D"/>
    <w:rPr>
      <w:color w:val="44546A" w:themeColor="text2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93786D"/>
    <w:rPr>
      <w:b/>
      <w:bCs/>
    </w:rPr>
  </w:style>
  <w:style w:type="character" w:styleId="nfasis">
    <w:name w:val="Emphasis"/>
    <w:basedOn w:val="Fuentedeprrafopredeter"/>
    <w:uiPriority w:val="20"/>
    <w:qFormat/>
    <w:rsid w:val="0093786D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93786D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93786D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93786D"/>
    <w:rPr>
      <w:i/>
      <w:iCs/>
      <w:color w:val="7B7B7B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3786D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3786D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93786D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93786D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93786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93786D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93786D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93786D"/>
    <w:pPr>
      <w:outlineLvl w:val="9"/>
    </w:pPr>
  </w:style>
  <w:style w:type="paragraph" w:styleId="Prrafodelista">
    <w:name w:val="List Paragraph"/>
    <w:basedOn w:val="Normal"/>
    <w:link w:val="PrrafodelistaCar"/>
    <w:uiPriority w:val="34"/>
    <w:qFormat/>
    <w:rsid w:val="00BE10BD"/>
    <w:pPr>
      <w:ind w:left="720"/>
      <w:contextualSpacing/>
    </w:pPr>
  </w:style>
  <w:style w:type="paragraph" w:customStyle="1" w:styleId="Respuesta">
    <w:name w:val="Respuesta"/>
    <w:basedOn w:val="Prrafodelista"/>
    <w:link w:val="RespuestaCar"/>
    <w:qFormat/>
    <w:rsid w:val="00CE44A7"/>
    <w:pPr>
      <w:numPr>
        <w:numId w:val="3"/>
      </w:numPr>
    </w:pPr>
    <w:rPr>
      <w:szCs w:val="24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0B5DAA"/>
  </w:style>
  <w:style w:type="character" w:customStyle="1" w:styleId="RespuestaCar">
    <w:name w:val="Respuesta Car"/>
    <w:basedOn w:val="PrrafodelistaCar"/>
    <w:link w:val="Respuesta"/>
    <w:rsid w:val="00CE44A7"/>
    <w:rPr>
      <w:rFonts w:ascii="Segoe UI Light" w:hAnsi="Segoe UI Light"/>
      <w:sz w:val="22"/>
      <w:szCs w:val="24"/>
    </w:rPr>
  </w:style>
  <w:style w:type="paragraph" w:customStyle="1" w:styleId="TtuloEjercicio">
    <w:name w:val="Título Ejercicio"/>
    <w:basedOn w:val="Ttulo2"/>
    <w:link w:val="TtuloEjercicioCar"/>
    <w:autoRedefine/>
    <w:qFormat/>
    <w:rsid w:val="0070712E"/>
    <w:rPr>
      <w:rFonts w:ascii="Microsoft YaHei UI" w:hAnsi="Microsoft YaHei UI"/>
      <w:b/>
      <w:bCs/>
      <w:color w:val="8EAADB" w:themeColor="accent1" w:themeTint="99"/>
      <w:sz w:val="28"/>
      <w:szCs w:val="28"/>
      <w:u w:val="single"/>
    </w:rPr>
  </w:style>
  <w:style w:type="paragraph" w:customStyle="1" w:styleId="Enunciado">
    <w:name w:val="Enunciado"/>
    <w:basedOn w:val="Normal"/>
    <w:link w:val="EnunciadoCar"/>
    <w:qFormat/>
    <w:rsid w:val="00D54211"/>
    <w:pPr>
      <w:spacing w:before="240"/>
    </w:pPr>
    <w:rPr>
      <w:rFonts w:ascii="Arial Rounded MT Bold" w:hAnsi="Arial Rounded MT Bold"/>
      <w:iCs/>
      <w:szCs w:val="22"/>
    </w:rPr>
  </w:style>
  <w:style w:type="character" w:customStyle="1" w:styleId="TtuloEjercicioCar">
    <w:name w:val="Título Ejercicio Car"/>
    <w:basedOn w:val="Ttulo2Car"/>
    <w:link w:val="TtuloEjercicio"/>
    <w:rsid w:val="0070712E"/>
    <w:rPr>
      <w:rFonts w:ascii="Microsoft YaHei UI" w:eastAsiaTheme="majorEastAsia" w:hAnsi="Microsoft YaHei UI" w:cstheme="majorBidi"/>
      <w:b/>
      <w:bCs/>
      <w:color w:val="8EAADB" w:themeColor="accent1" w:themeTint="99"/>
      <w:sz w:val="28"/>
      <w:szCs w:val="28"/>
      <w:u w:val="single"/>
    </w:rPr>
  </w:style>
  <w:style w:type="character" w:customStyle="1" w:styleId="EnunciadoCar">
    <w:name w:val="Enunciado Car"/>
    <w:basedOn w:val="Fuentedeprrafopredeter"/>
    <w:link w:val="Enunciado"/>
    <w:rsid w:val="00D54211"/>
    <w:rPr>
      <w:rFonts w:ascii="Arial Rounded MT Bold" w:hAnsi="Arial Rounded MT Bold"/>
      <w:iCs/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C41D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1D1F"/>
  </w:style>
  <w:style w:type="paragraph" w:styleId="Piedepgina">
    <w:name w:val="footer"/>
    <w:basedOn w:val="Normal"/>
    <w:link w:val="PiedepginaCar"/>
    <w:uiPriority w:val="99"/>
    <w:unhideWhenUsed/>
    <w:rsid w:val="00C41D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1D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9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51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80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85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60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767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71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pablo/Library/Group%20Containers/UBF8T346G9.Office/User%20Content.localized/Templates.localized/Plantilla%20trabaj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3EBA18-BBFA-4E15-9BF3-A0A2FCBBC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trabajos.dotx</Template>
  <TotalTime>34</TotalTime>
  <Pages>2</Pages>
  <Words>182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2022-01-25T08:10:00Z</dcterms:created>
  <dcterms:modified xsi:type="dcterms:W3CDTF">2022-01-25T09:16:00Z</dcterms:modified>
</cp:coreProperties>
</file>